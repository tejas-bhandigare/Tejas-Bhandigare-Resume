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2591" w14:textId="666660C3" w:rsidR="00F41BEE" w:rsidRPr="00097128" w:rsidRDefault="0099355D" w:rsidP="009F2912">
      <w:pPr>
        <w:pStyle w:val="Title"/>
        <w:rPr>
          <w:rFonts w:asciiTheme="minorHAnsi" w:hAnsiTheme="minorHAnsi" w:cstheme="minorHAnsi"/>
          <w:b w:val="0"/>
          <w:bCs/>
          <w:sz w:val="48"/>
          <w:szCs w:val="16"/>
        </w:rPr>
      </w:pPr>
      <w:r w:rsidRPr="00097128">
        <w:rPr>
          <w:rFonts w:asciiTheme="minorHAnsi" w:hAnsiTheme="minorHAnsi" w:cstheme="minorHAnsi"/>
          <w:b w:val="0"/>
          <w:bCs/>
          <w:sz w:val="48"/>
          <w:szCs w:val="16"/>
        </w:rPr>
        <w:t>Tejas Bhandigare</w:t>
      </w:r>
    </w:p>
    <w:p w14:paraId="4E25EB24" w14:textId="1A3856CE" w:rsidR="00F41BEE" w:rsidRPr="00097128" w:rsidRDefault="0099355D" w:rsidP="009E3475">
      <w:pPr>
        <w:pStyle w:val="Subtitle"/>
        <w:rPr>
          <w:rFonts w:cstheme="minorHAnsi"/>
        </w:rPr>
      </w:pPr>
      <w:r w:rsidRPr="00097128">
        <w:rPr>
          <w:rFonts w:cstheme="minorHAnsi"/>
        </w:rPr>
        <w:t>Software Engginer</w:t>
      </w:r>
      <w:r w:rsidR="00F41BEE" w:rsidRPr="00097128">
        <w:rPr>
          <w:rFonts w:cstheme="minorHAnsi"/>
        </w:rPr>
        <w:t xml:space="preserve"> </w:t>
      </w:r>
    </w:p>
    <w:p w14:paraId="1FBA9826" w14:textId="781C499F" w:rsidR="00F41BEE" w:rsidRPr="00097128" w:rsidRDefault="0099355D" w:rsidP="009E3475">
      <w:pPr>
        <w:pStyle w:val="Heading1"/>
        <w:rPr>
          <w:rFonts w:asciiTheme="minorHAnsi" w:hAnsiTheme="minorHAnsi" w:cstheme="minorHAnsi"/>
          <w:b w:val="0"/>
          <w:bCs/>
          <w:sz w:val="28"/>
          <w:szCs w:val="36"/>
        </w:rPr>
      </w:pPr>
      <w:r w:rsidRPr="00097128">
        <w:rPr>
          <w:rFonts w:asciiTheme="minorHAnsi" w:hAnsiTheme="minorHAnsi" w:cstheme="minorHAnsi"/>
          <w:b w:val="0"/>
          <w:bCs/>
          <w:sz w:val="28"/>
          <w:szCs w:val="36"/>
        </w:rPr>
        <w:t>Kolhapur, Maharashtra</w:t>
      </w:r>
      <w:r w:rsidR="00F41BEE" w:rsidRPr="00097128">
        <w:rPr>
          <w:rFonts w:asciiTheme="minorHAnsi" w:hAnsiTheme="minorHAnsi" w:cstheme="minorHAnsi"/>
          <w:b w:val="0"/>
          <w:bCs/>
          <w:sz w:val="28"/>
          <w:szCs w:val="36"/>
        </w:rPr>
        <w:t xml:space="preserve"> | </w:t>
      </w:r>
      <w:r w:rsidRPr="00097128">
        <w:rPr>
          <w:rFonts w:asciiTheme="minorHAnsi" w:hAnsiTheme="minorHAnsi" w:cstheme="minorHAnsi"/>
          <w:b w:val="0"/>
          <w:bCs/>
          <w:sz w:val="28"/>
          <w:szCs w:val="36"/>
        </w:rPr>
        <w:t>7507900526</w:t>
      </w:r>
      <w:r w:rsidR="00F41BEE" w:rsidRPr="00097128">
        <w:rPr>
          <w:rFonts w:asciiTheme="minorHAnsi" w:hAnsiTheme="minorHAnsi" w:cstheme="minorHAnsi"/>
          <w:b w:val="0"/>
          <w:bCs/>
          <w:sz w:val="28"/>
          <w:szCs w:val="36"/>
        </w:rPr>
        <w:t xml:space="preserve"> | </w:t>
      </w:r>
      <w:r w:rsidRPr="00097128">
        <w:rPr>
          <w:rFonts w:asciiTheme="minorHAnsi" w:hAnsiTheme="minorHAnsi" w:cstheme="minorHAnsi"/>
          <w:b w:val="0"/>
          <w:bCs/>
          <w:sz w:val="28"/>
          <w:szCs w:val="36"/>
        </w:rPr>
        <w:t>tejasbhandigare@gmail.com</w:t>
      </w:r>
      <w:r w:rsidR="00F41BEE" w:rsidRPr="00097128">
        <w:rPr>
          <w:rFonts w:asciiTheme="minorHAnsi" w:hAnsiTheme="minorHAnsi" w:cstheme="minorHAnsi"/>
          <w:b w:val="0"/>
          <w:bCs/>
          <w:sz w:val="28"/>
          <w:szCs w:val="36"/>
        </w:rPr>
        <w:t xml:space="preserve"> </w:t>
      </w:r>
    </w:p>
    <w:p w14:paraId="546BBC00" w14:textId="157EA1AA" w:rsidR="00003455" w:rsidRPr="00003455" w:rsidRDefault="00003455" w:rsidP="00097128">
      <w:pPr>
        <w:spacing w:after="0"/>
      </w:pPr>
    </w:p>
    <w:p w14:paraId="44182FCE" w14:textId="77777777" w:rsidR="00F41BEE" w:rsidRPr="00097128" w:rsidRDefault="00000000" w:rsidP="006E0605">
      <w:pPr>
        <w:pStyle w:val="Heading1"/>
        <w:rPr>
          <w:sz w:val="28"/>
          <w:szCs w:val="34"/>
        </w:rPr>
      </w:pPr>
      <w:sdt>
        <w:sdtPr>
          <w:rPr>
            <w:sz w:val="28"/>
            <w:szCs w:val="34"/>
          </w:rPr>
          <w:id w:val="-736782104"/>
          <w:placeholder>
            <w:docPart w:val="6ECB8DCD0C5D4093823A962DAB102916"/>
          </w:placeholder>
          <w:temporary/>
          <w:showingPlcHdr/>
          <w15:appearance w15:val="hidden"/>
        </w:sdtPr>
        <w:sdtContent>
          <w:r w:rsidR="00F41BEE" w:rsidRPr="00097128">
            <w:rPr>
              <w:sz w:val="28"/>
              <w:szCs w:val="34"/>
            </w:rPr>
            <w:t>Objective</w:t>
          </w:r>
        </w:sdtContent>
      </w:sdt>
    </w:p>
    <w:p w14:paraId="6EEEC99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F070BC" wp14:editId="5A219E02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06ED4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109BEC" w14:textId="29B0BD81" w:rsidR="00003455" w:rsidRPr="00471439" w:rsidRDefault="0099355D" w:rsidP="009E3475">
      <w:pPr>
        <w:rPr>
          <w:sz w:val="22"/>
          <w:szCs w:val="24"/>
        </w:rPr>
      </w:pPr>
      <w:r w:rsidRPr="00471439">
        <w:rPr>
          <w:sz w:val="22"/>
          <w:szCs w:val="24"/>
        </w:rPr>
        <w:t>To pursue a career with an organization will help me to explore and achieve expertise through opportunities and learning which will help me to enhance my skills along with ensuring organizational Success</w:t>
      </w:r>
      <w:r w:rsidR="00097128">
        <w:rPr>
          <w:sz w:val="22"/>
          <w:szCs w:val="24"/>
        </w:rPr>
        <w:t>.</w:t>
      </w:r>
    </w:p>
    <w:p w14:paraId="4A8146FB" w14:textId="77777777" w:rsidR="0099355D" w:rsidRDefault="0099355D" w:rsidP="009E3475"/>
    <w:p w14:paraId="2F3A580B" w14:textId="5D791911" w:rsidR="00F41BEE" w:rsidRPr="00097128" w:rsidRDefault="0099355D" w:rsidP="006E0605">
      <w:pPr>
        <w:pStyle w:val="Heading1"/>
        <w:rPr>
          <w:b w:val="0"/>
          <w:bCs/>
          <w:sz w:val="28"/>
          <w:szCs w:val="34"/>
        </w:rPr>
      </w:pPr>
      <w:r w:rsidRPr="00097128">
        <w:rPr>
          <w:b w:val="0"/>
          <w:bCs/>
          <w:sz w:val="28"/>
          <w:szCs w:val="34"/>
        </w:rPr>
        <w:t>Projects</w:t>
      </w:r>
    </w:p>
    <w:p w14:paraId="6C507763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B79807" wp14:editId="5C50348F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DFF6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028AF24" w14:textId="16ED024A" w:rsidR="0099355D" w:rsidRPr="00471439" w:rsidRDefault="0099355D" w:rsidP="0099355D">
      <w:pPr>
        <w:rPr>
          <w:sz w:val="22"/>
          <w:szCs w:val="24"/>
        </w:rPr>
      </w:pPr>
      <w:r w:rsidRPr="00471439">
        <w:rPr>
          <w:sz w:val="22"/>
          <w:szCs w:val="24"/>
        </w:rPr>
        <w:t xml:space="preserve">1 Cafe website using </w:t>
      </w:r>
      <w:proofErr w:type="gramStart"/>
      <w:r w:rsidRPr="00471439">
        <w:rPr>
          <w:sz w:val="22"/>
          <w:szCs w:val="24"/>
        </w:rPr>
        <w:t>HTML,CSS</w:t>
      </w:r>
      <w:proofErr w:type="gramEnd"/>
      <w:r w:rsidRPr="00471439">
        <w:rPr>
          <w:sz w:val="22"/>
          <w:szCs w:val="24"/>
        </w:rPr>
        <w:t>,</w:t>
      </w:r>
      <w:r w:rsidR="00ED5AF1">
        <w:rPr>
          <w:sz w:val="22"/>
          <w:szCs w:val="24"/>
        </w:rPr>
        <w:t>J</w:t>
      </w:r>
      <w:r w:rsidR="00ED5AF1" w:rsidRPr="00471439">
        <w:rPr>
          <w:sz w:val="22"/>
          <w:szCs w:val="24"/>
        </w:rPr>
        <w:t>avascript,</w:t>
      </w:r>
      <w:r w:rsidR="00ED5AF1">
        <w:rPr>
          <w:sz w:val="22"/>
          <w:szCs w:val="24"/>
        </w:rPr>
        <w:t>M</w:t>
      </w:r>
      <w:r w:rsidR="00ED5AF1" w:rsidRPr="00471439">
        <w:rPr>
          <w:sz w:val="22"/>
          <w:szCs w:val="24"/>
        </w:rPr>
        <w:t>ysql</w:t>
      </w:r>
      <w:r w:rsidRPr="00471439">
        <w:rPr>
          <w:sz w:val="22"/>
          <w:szCs w:val="24"/>
        </w:rPr>
        <w:t xml:space="preserve"> and </w:t>
      </w:r>
      <w:r w:rsidR="00ED5AF1">
        <w:rPr>
          <w:sz w:val="22"/>
          <w:szCs w:val="24"/>
        </w:rPr>
        <w:t>PHP</w:t>
      </w:r>
    </w:p>
    <w:p w14:paraId="0E404C08" w14:textId="7CAC6A2D" w:rsidR="0099355D" w:rsidRPr="00471439" w:rsidRDefault="00000000" w:rsidP="0099355D">
      <w:pPr>
        <w:rPr>
          <w:sz w:val="22"/>
          <w:szCs w:val="24"/>
        </w:rPr>
      </w:pPr>
      <w:hyperlink r:id="rId11" w:history="1">
        <w:r w:rsidR="0099355D" w:rsidRPr="00471439">
          <w:rPr>
            <w:color w:val="5F5F5F" w:themeColor="hyperlink"/>
            <w:sz w:val="22"/>
            <w:szCs w:val="24"/>
            <w:u w:val="single"/>
          </w:rPr>
          <w:t>CafeCrush mini-project</w:t>
        </w:r>
      </w:hyperlink>
    </w:p>
    <w:p w14:paraId="53B18BF9" w14:textId="77777777" w:rsidR="0099355D" w:rsidRPr="00471439" w:rsidRDefault="0099355D" w:rsidP="0099355D">
      <w:pPr>
        <w:rPr>
          <w:sz w:val="22"/>
          <w:szCs w:val="24"/>
        </w:rPr>
      </w:pPr>
      <w:r w:rsidRPr="00471439">
        <w:rPr>
          <w:sz w:val="22"/>
          <w:szCs w:val="24"/>
        </w:rPr>
        <w:t xml:space="preserve">2. Personal portfolio website using HTML, CSS </w:t>
      </w:r>
    </w:p>
    <w:p w14:paraId="6DC937D2" w14:textId="7D722F8A" w:rsidR="0099355D" w:rsidRPr="00471439" w:rsidRDefault="00000000" w:rsidP="0099355D">
      <w:pPr>
        <w:rPr>
          <w:sz w:val="22"/>
          <w:szCs w:val="24"/>
        </w:rPr>
      </w:pPr>
      <w:hyperlink r:id="rId12" w:history="1">
        <w:r w:rsidR="0099355D" w:rsidRPr="00471439">
          <w:rPr>
            <w:color w:val="5F5F5F" w:themeColor="hyperlink"/>
            <w:sz w:val="22"/>
            <w:szCs w:val="24"/>
            <w:u w:val="single"/>
          </w:rPr>
          <w:t>Personal-portfolio</w:t>
        </w:r>
      </w:hyperlink>
    </w:p>
    <w:p w14:paraId="5B6F7178" w14:textId="1E01A230" w:rsidR="0099355D" w:rsidRPr="00471439" w:rsidRDefault="0099355D" w:rsidP="0099355D">
      <w:pPr>
        <w:rPr>
          <w:sz w:val="22"/>
          <w:szCs w:val="24"/>
        </w:rPr>
      </w:pPr>
      <w:r w:rsidRPr="00471439">
        <w:rPr>
          <w:sz w:val="22"/>
          <w:szCs w:val="24"/>
        </w:rPr>
        <w:t>3. Image search web application using HTML, CSS, JavaScript and API</w:t>
      </w:r>
    </w:p>
    <w:p w14:paraId="625ACE81" w14:textId="2096B041" w:rsidR="00003455" w:rsidRPr="00471439" w:rsidRDefault="00000000" w:rsidP="00003455">
      <w:pPr>
        <w:rPr>
          <w:sz w:val="22"/>
          <w:szCs w:val="24"/>
        </w:rPr>
      </w:pPr>
      <w:hyperlink r:id="rId13" w:history="1">
        <w:r w:rsidR="0099355D" w:rsidRPr="00471439">
          <w:rPr>
            <w:color w:val="5F5F5F" w:themeColor="hyperlink"/>
            <w:sz w:val="22"/>
            <w:szCs w:val="24"/>
            <w:u w:val="single"/>
          </w:rPr>
          <w:t>image-search-application</w:t>
        </w:r>
      </w:hyperlink>
    </w:p>
    <w:p w14:paraId="07FE2559" w14:textId="7737F158" w:rsidR="0099355D" w:rsidRDefault="0099355D" w:rsidP="00003455">
      <w:pPr>
        <w:rPr>
          <w:sz w:val="22"/>
          <w:szCs w:val="24"/>
        </w:rPr>
      </w:pPr>
      <w:r w:rsidRPr="00471439">
        <w:rPr>
          <w:sz w:val="22"/>
          <w:szCs w:val="24"/>
        </w:rPr>
        <w:t xml:space="preserve">4. Social Media Android Application using Java and firebase </w:t>
      </w:r>
    </w:p>
    <w:p w14:paraId="0972301C" w14:textId="4FF46F79" w:rsidR="00ED5AF1" w:rsidRDefault="00ED5AF1" w:rsidP="00003455">
      <w:pPr>
        <w:rPr>
          <w:sz w:val="22"/>
          <w:szCs w:val="24"/>
        </w:rPr>
      </w:pPr>
      <w:hyperlink r:id="rId14" w:history="1">
        <w:r>
          <w:rPr>
            <w:rStyle w:val="Hyperlink"/>
            <w:sz w:val="22"/>
            <w:szCs w:val="24"/>
          </w:rPr>
          <w:t>I</w:t>
        </w:r>
        <w:r w:rsidRPr="00ED5AF1">
          <w:rPr>
            <w:rStyle w:val="Hyperlink"/>
            <w:sz w:val="22"/>
            <w:szCs w:val="24"/>
          </w:rPr>
          <w:t>NZON</w:t>
        </w:r>
        <w:r w:rsidRPr="00ED5AF1">
          <w:rPr>
            <w:rStyle w:val="Hyperlink"/>
            <w:sz w:val="22"/>
            <w:szCs w:val="24"/>
          </w:rPr>
          <w:t>E</w:t>
        </w:r>
        <w:r w:rsidRPr="00ED5AF1">
          <w:rPr>
            <w:rStyle w:val="Hyperlink"/>
            <w:sz w:val="22"/>
            <w:szCs w:val="24"/>
          </w:rPr>
          <w:t>-S</w:t>
        </w:r>
        <w:r w:rsidRPr="00ED5AF1">
          <w:rPr>
            <w:rStyle w:val="Hyperlink"/>
            <w:sz w:val="22"/>
            <w:szCs w:val="24"/>
          </w:rPr>
          <w:t>o</w:t>
        </w:r>
        <w:r w:rsidRPr="00ED5AF1">
          <w:rPr>
            <w:rStyle w:val="Hyperlink"/>
            <w:sz w:val="22"/>
            <w:szCs w:val="24"/>
          </w:rPr>
          <w:t>cial-media-AndroidApplication-using-JAVA</w:t>
        </w:r>
      </w:hyperlink>
    </w:p>
    <w:p w14:paraId="33662233" w14:textId="2578FE4D" w:rsidR="00ED5AF1" w:rsidRDefault="00ED5AF1" w:rsidP="00003455">
      <w:pPr>
        <w:rPr>
          <w:sz w:val="22"/>
          <w:szCs w:val="24"/>
        </w:rPr>
      </w:pPr>
      <w:r>
        <w:rPr>
          <w:sz w:val="22"/>
          <w:szCs w:val="24"/>
        </w:rPr>
        <w:t>5. Music player Android Application with Authentication of OTP.</w:t>
      </w:r>
    </w:p>
    <w:p w14:paraId="4F0C529A" w14:textId="5DDCBE5A" w:rsidR="00ED5AF1" w:rsidRPr="00471439" w:rsidRDefault="00ED5AF1" w:rsidP="00003455">
      <w:pPr>
        <w:rPr>
          <w:sz w:val="22"/>
          <w:szCs w:val="24"/>
        </w:rPr>
      </w:pPr>
      <w:hyperlink r:id="rId15" w:history="1">
        <w:r w:rsidRPr="00ED5AF1">
          <w:rPr>
            <w:rStyle w:val="Hyperlink"/>
            <w:sz w:val="22"/>
            <w:szCs w:val="24"/>
          </w:rPr>
          <w:t>Music-player</w:t>
        </w:r>
      </w:hyperlink>
    </w:p>
    <w:p w14:paraId="0E5F096C" w14:textId="77777777" w:rsidR="0099355D" w:rsidRDefault="0099355D" w:rsidP="00003455"/>
    <w:p w14:paraId="50B10E84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B8FF6010E34348269F2E576D70875DFB"/>
          </w:placeholder>
          <w:temporary/>
          <w:showingPlcHdr/>
          <w15:appearance w15:val="hidden"/>
        </w:sdtPr>
        <w:sdtContent>
          <w:r w:rsidR="00F41BEE" w:rsidRPr="00097128">
            <w:rPr>
              <w:sz w:val="28"/>
              <w:szCs w:val="34"/>
            </w:rPr>
            <w:t>Education</w:t>
          </w:r>
        </w:sdtContent>
      </w:sdt>
    </w:p>
    <w:p w14:paraId="3386CE1F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BFD40FF" wp14:editId="0DB3317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278D4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FF178F8" w14:textId="3D7D9D71" w:rsidR="00003455" w:rsidRPr="00471439" w:rsidRDefault="0099355D" w:rsidP="00003455">
      <w:pPr>
        <w:rPr>
          <w:sz w:val="22"/>
          <w:szCs w:val="24"/>
        </w:rPr>
      </w:pPr>
      <w:r w:rsidRPr="00471439">
        <w:rPr>
          <w:sz w:val="22"/>
          <w:szCs w:val="24"/>
        </w:rPr>
        <w:t>Bachelors of Computer Application</w:t>
      </w:r>
      <w:r w:rsidR="00097128">
        <w:rPr>
          <w:sz w:val="22"/>
          <w:szCs w:val="24"/>
        </w:rPr>
        <w:t>,</w:t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</w:r>
      <w:r w:rsidRPr="00471439">
        <w:rPr>
          <w:sz w:val="22"/>
          <w:szCs w:val="24"/>
        </w:rPr>
        <w:tab/>
        <w:t>2021-2024</w:t>
      </w:r>
    </w:p>
    <w:p w14:paraId="2310A862" w14:textId="522CD7F0" w:rsidR="0099355D" w:rsidRDefault="0099355D" w:rsidP="00003455">
      <w:pPr>
        <w:rPr>
          <w:sz w:val="22"/>
          <w:szCs w:val="24"/>
        </w:rPr>
      </w:pPr>
      <w:r w:rsidRPr="00471439">
        <w:rPr>
          <w:sz w:val="22"/>
          <w:szCs w:val="24"/>
        </w:rPr>
        <w:t>D.K.A.S.C. college Ichalkaranji</w:t>
      </w:r>
      <w:r w:rsidR="00097128">
        <w:rPr>
          <w:sz w:val="22"/>
          <w:szCs w:val="24"/>
        </w:rPr>
        <w:t>,</w:t>
      </w:r>
    </w:p>
    <w:p w14:paraId="75A38B6D" w14:textId="57C7AC72" w:rsidR="0099355D" w:rsidRPr="00097128" w:rsidRDefault="00097128" w:rsidP="00003455">
      <w:pPr>
        <w:rPr>
          <w:sz w:val="22"/>
          <w:szCs w:val="24"/>
        </w:rPr>
      </w:pPr>
      <w:r>
        <w:rPr>
          <w:sz w:val="22"/>
          <w:szCs w:val="24"/>
        </w:rPr>
        <w:t>Kolhapur, Maharashtra.</w:t>
      </w:r>
    </w:p>
    <w:p w14:paraId="5DBA9B08" w14:textId="77777777" w:rsidR="00F41BEE" w:rsidRPr="00097128" w:rsidRDefault="00000000" w:rsidP="00D52131">
      <w:pPr>
        <w:pStyle w:val="Heading1"/>
        <w:rPr>
          <w:sz w:val="28"/>
          <w:szCs w:val="34"/>
        </w:rPr>
      </w:pPr>
      <w:sdt>
        <w:sdtPr>
          <w:rPr>
            <w:sz w:val="28"/>
            <w:szCs w:val="34"/>
          </w:rPr>
          <w:id w:val="592895854"/>
          <w:placeholder>
            <w:docPart w:val="8F4A4CA403484EE79CC547E9DDB11030"/>
          </w:placeholder>
          <w:temporary/>
          <w:showingPlcHdr/>
          <w15:appearance w15:val="hidden"/>
        </w:sdtPr>
        <w:sdtContent>
          <w:r w:rsidR="00F41BEE" w:rsidRPr="00097128">
            <w:rPr>
              <w:sz w:val="28"/>
              <w:szCs w:val="34"/>
            </w:rPr>
            <w:t>Skills &amp; abilities</w:t>
          </w:r>
        </w:sdtContent>
      </w:sdt>
    </w:p>
    <w:p w14:paraId="5ADA730C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E7D1F89" wp14:editId="112F8FE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6DA8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97C77D8" w14:textId="5833937B" w:rsidR="00F41BEE" w:rsidRPr="00471439" w:rsidRDefault="0099355D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HTML5</w:t>
      </w:r>
    </w:p>
    <w:p w14:paraId="1E63D4A0" w14:textId="7894157C" w:rsidR="0099355D" w:rsidRPr="00471439" w:rsidRDefault="0099355D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CSS3</w:t>
      </w:r>
    </w:p>
    <w:p w14:paraId="50BDC3A2" w14:textId="6D7A24C0" w:rsidR="0099355D" w:rsidRPr="00471439" w:rsidRDefault="0099355D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JAVASCRIPT</w:t>
      </w:r>
    </w:p>
    <w:p w14:paraId="070E3CD7" w14:textId="5441542C" w:rsidR="00F41BEE" w:rsidRPr="00471439" w:rsidRDefault="0099355D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JAVA</w:t>
      </w:r>
    </w:p>
    <w:p w14:paraId="63E99EF5" w14:textId="7CC854BC" w:rsidR="0099355D" w:rsidRDefault="0099355D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MYSQL</w:t>
      </w:r>
    </w:p>
    <w:p w14:paraId="205B2DF1" w14:textId="69815339" w:rsidR="00ED5AF1" w:rsidRPr="00471439" w:rsidRDefault="00ED5AF1" w:rsidP="00F37140">
      <w:pPr>
        <w:pStyle w:val="ListBullet"/>
        <w:rPr>
          <w:sz w:val="22"/>
          <w:szCs w:val="24"/>
        </w:rPr>
      </w:pPr>
      <w:r>
        <w:rPr>
          <w:sz w:val="22"/>
          <w:szCs w:val="24"/>
        </w:rPr>
        <w:t>Git</w:t>
      </w:r>
    </w:p>
    <w:p w14:paraId="4840AD64" w14:textId="77777777" w:rsidR="00F41BEE" w:rsidRPr="00471439" w:rsidRDefault="00000000" w:rsidP="00F37140">
      <w:pPr>
        <w:pStyle w:val="ListBullet"/>
        <w:rPr>
          <w:sz w:val="22"/>
          <w:szCs w:val="24"/>
        </w:rPr>
      </w:pPr>
      <w:sdt>
        <w:sdtPr>
          <w:rPr>
            <w:sz w:val="22"/>
            <w:szCs w:val="24"/>
          </w:rPr>
          <w:id w:val="-94178466"/>
          <w:placeholder>
            <w:docPart w:val="6B70A9FA5C044ED8A90AE5DA013DDBA2"/>
          </w:placeholder>
          <w:temporary/>
          <w:showingPlcHdr/>
          <w15:appearance w15:val="hidden"/>
        </w:sdtPr>
        <w:sdtContent>
          <w:r w:rsidR="00F41BEE" w:rsidRPr="00471439">
            <w:rPr>
              <w:sz w:val="22"/>
              <w:szCs w:val="24"/>
            </w:rPr>
            <w:t>Communication</w:t>
          </w:r>
        </w:sdtContent>
      </w:sdt>
    </w:p>
    <w:p w14:paraId="59882E78" w14:textId="71B8DF0E" w:rsidR="00471439" w:rsidRPr="00471439" w:rsidRDefault="00471439" w:rsidP="00F37140">
      <w:pPr>
        <w:pStyle w:val="ListBullet"/>
        <w:rPr>
          <w:sz w:val="22"/>
          <w:szCs w:val="24"/>
        </w:rPr>
      </w:pPr>
      <w:r w:rsidRPr="00471439">
        <w:rPr>
          <w:sz w:val="22"/>
          <w:szCs w:val="24"/>
        </w:rPr>
        <w:t>Management</w:t>
      </w:r>
    </w:p>
    <w:p w14:paraId="7448B263" w14:textId="5ACE75F4" w:rsidR="00F41BEE" w:rsidRPr="00471439" w:rsidRDefault="00F41BEE" w:rsidP="00471439">
      <w:pPr>
        <w:pStyle w:val="ListBullet"/>
        <w:numPr>
          <w:ilvl w:val="0"/>
          <w:numId w:val="0"/>
        </w:numPr>
        <w:ind w:left="288"/>
        <w:rPr>
          <w:sz w:val="22"/>
          <w:szCs w:val="24"/>
        </w:rPr>
      </w:pPr>
    </w:p>
    <w:sectPr w:rsidR="00F41BEE" w:rsidRPr="00471439" w:rsidSect="00EE39DC"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E3B3" w14:textId="77777777" w:rsidR="00EE39DC" w:rsidRDefault="00EE39DC">
      <w:pPr>
        <w:spacing w:after="0"/>
      </w:pPr>
      <w:r>
        <w:separator/>
      </w:r>
    </w:p>
  </w:endnote>
  <w:endnote w:type="continuationSeparator" w:id="0">
    <w:p w14:paraId="25EDE30D" w14:textId="77777777" w:rsidR="00EE39DC" w:rsidRDefault="00EE39DC">
      <w:pPr>
        <w:spacing w:after="0"/>
      </w:pPr>
      <w:r>
        <w:continuationSeparator/>
      </w:r>
    </w:p>
  </w:endnote>
  <w:endnote w:type="continuationNotice" w:id="1">
    <w:p w14:paraId="619CBCDF" w14:textId="77777777" w:rsidR="00EE39DC" w:rsidRDefault="00EE39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8AA0" w14:textId="77777777" w:rsidR="00EE39DC" w:rsidRDefault="00EE39DC">
      <w:pPr>
        <w:spacing w:after="0"/>
      </w:pPr>
      <w:r>
        <w:separator/>
      </w:r>
    </w:p>
  </w:footnote>
  <w:footnote w:type="continuationSeparator" w:id="0">
    <w:p w14:paraId="055E2133" w14:textId="77777777" w:rsidR="00EE39DC" w:rsidRDefault="00EE39DC">
      <w:pPr>
        <w:spacing w:after="0"/>
      </w:pPr>
      <w:r>
        <w:continuationSeparator/>
      </w:r>
    </w:p>
  </w:footnote>
  <w:footnote w:type="continuationNotice" w:id="1">
    <w:p w14:paraId="4A475EBA" w14:textId="77777777" w:rsidR="00EE39DC" w:rsidRDefault="00EE39D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30AAF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85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5D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7128"/>
    <w:rsid w:val="000D355D"/>
    <w:rsid w:val="00104556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E6107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2AE6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1439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355D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5AF1"/>
    <w:rsid w:val="00ED7FEB"/>
    <w:rsid w:val="00EE25F3"/>
    <w:rsid w:val="00EE39DC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F16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D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jas-bhandigare.github.io/Image-search-application-using-API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jas-bhandigare.github.io/Personal-portfol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jas-bhandigare.github.io/CafeCrush/project/index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tejas-bhandigare/Music-play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ejas-bhandigare/INZONE-Social-media-AndroidApplication-using-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h%20Bhandigare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CB8DCD0C5D4093823A962DAB10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38E87-14BA-4A22-8220-C639290D8FED}"/>
      </w:docPartPr>
      <w:docPartBody>
        <w:p w:rsidR="00130209" w:rsidRDefault="00000000">
          <w:pPr>
            <w:pStyle w:val="6ECB8DCD0C5D4093823A962DAB102916"/>
          </w:pPr>
          <w:r>
            <w:t>Objective</w:t>
          </w:r>
        </w:p>
      </w:docPartBody>
    </w:docPart>
    <w:docPart>
      <w:docPartPr>
        <w:name w:val="B8FF6010E34348269F2E576D7087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07E03-94AB-4221-A14F-42889B9F1931}"/>
      </w:docPartPr>
      <w:docPartBody>
        <w:p w:rsidR="00130209" w:rsidRDefault="00000000">
          <w:pPr>
            <w:pStyle w:val="B8FF6010E34348269F2E576D70875DFB"/>
          </w:pPr>
          <w:r>
            <w:t>Education</w:t>
          </w:r>
        </w:p>
      </w:docPartBody>
    </w:docPart>
    <w:docPart>
      <w:docPartPr>
        <w:name w:val="8F4A4CA403484EE79CC547E9DDB11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32E6B-C7E3-4106-A83C-DFDF0D149F55}"/>
      </w:docPartPr>
      <w:docPartBody>
        <w:p w:rsidR="00130209" w:rsidRDefault="00000000">
          <w:pPr>
            <w:pStyle w:val="8F4A4CA403484EE79CC547E9DDB11030"/>
          </w:pPr>
          <w:r>
            <w:t>Skills &amp; abilities</w:t>
          </w:r>
        </w:p>
      </w:docPartBody>
    </w:docPart>
    <w:docPart>
      <w:docPartPr>
        <w:name w:val="6B70A9FA5C044ED8A90AE5DA013DD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15D53-D192-4362-B779-683E0D0685C6}"/>
      </w:docPartPr>
      <w:docPartBody>
        <w:p w:rsidR="00130209" w:rsidRDefault="00000000">
          <w:pPr>
            <w:pStyle w:val="6B70A9FA5C044ED8A90AE5DA013DDBA2"/>
          </w:pPr>
          <w:r w:rsidRPr="005338E9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9D"/>
    <w:rsid w:val="00130209"/>
    <w:rsid w:val="003F5546"/>
    <w:rsid w:val="005A6D9D"/>
    <w:rsid w:val="00D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B8DCD0C5D4093823A962DAB102916">
    <w:name w:val="6ECB8DCD0C5D4093823A962DAB102916"/>
  </w:style>
  <w:style w:type="paragraph" w:customStyle="1" w:styleId="B8FF6010E34348269F2E576D70875DFB">
    <w:name w:val="B8FF6010E34348269F2E576D70875DFB"/>
  </w:style>
  <w:style w:type="paragraph" w:customStyle="1" w:styleId="8F4A4CA403484EE79CC547E9DDB11030">
    <w:name w:val="8F4A4CA403484EE79CC547E9DDB11030"/>
  </w:style>
  <w:style w:type="paragraph" w:customStyle="1" w:styleId="6B70A9FA5C044ED8A90AE5DA013DDBA2">
    <w:name w:val="6B70A9FA5C044ED8A90AE5DA013DD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2024-02-17T13:25:00Z</dcterms:created>
  <dcterms:modified xsi:type="dcterms:W3CDTF">2024-02-17T14:00:00Z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